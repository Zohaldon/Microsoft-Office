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3AC64" w14:textId="5A67260C" w:rsidR="00DF6445" w:rsidRPr="005B2ADF" w:rsidRDefault="00A021F7" w:rsidP="00A1154B">
      <w:pPr>
        <w:pStyle w:val="Title"/>
        <w:rPr>
          <w:color w:val="FFC000"/>
          <w:sz w:val="72"/>
          <w:szCs w:val="72"/>
          <w:u w:val="dotted"/>
        </w:rPr>
      </w:pPr>
      <w:r w:rsidRPr="005B2ADF">
        <w:rPr>
          <w:color w:val="FFC000"/>
          <w:sz w:val="72"/>
          <w:szCs w:val="72"/>
          <w:u w:val="dotted"/>
        </w:rPr>
        <w:t>Parth Chandgadhiya</w:t>
      </w:r>
    </w:p>
    <w:p w14:paraId="62593C83" w14:textId="566DF64B" w:rsidR="00DF6445" w:rsidRPr="005B2ADF" w:rsidRDefault="00A021F7" w:rsidP="00A1154B">
      <w:pPr>
        <w:pStyle w:val="Heading1"/>
        <w:rPr>
          <w:sz w:val="40"/>
          <w:szCs w:val="40"/>
        </w:rPr>
      </w:pPr>
      <w:r w:rsidRPr="005B2ADF">
        <w:rPr>
          <w:sz w:val="40"/>
          <w:szCs w:val="40"/>
        </w:rPr>
        <w:t>How to Copy Text in Word.</w:t>
      </w:r>
    </w:p>
    <w:p w14:paraId="0E67E3D8" w14:textId="0B4F8881" w:rsidR="001256B6" w:rsidRPr="00A1154B" w:rsidRDefault="001256B6" w:rsidP="00A021F7">
      <w:pPr>
        <w:rPr>
          <w:sz w:val="24"/>
          <w:szCs w:val="24"/>
        </w:rPr>
      </w:pPr>
    </w:p>
    <w:p w14:paraId="21847880" w14:textId="77777777" w:rsidR="00A021F7" w:rsidRPr="00A1154B" w:rsidRDefault="00A021F7" w:rsidP="00A1154B">
      <w:pPr>
        <w:pStyle w:val="Subtitle"/>
        <w:rPr>
          <w:sz w:val="24"/>
          <w:szCs w:val="24"/>
        </w:rPr>
      </w:pPr>
      <w:r w:rsidRPr="00A1154B">
        <w:rPr>
          <w:sz w:val="24"/>
          <w:szCs w:val="24"/>
        </w:rPr>
        <w:t>Here's how to copy text In Word using the Clipboard:</w:t>
      </w:r>
    </w:p>
    <w:p w14:paraId="2C2F62FB" w14:textId="19684863" w:rsidR="00A021F7" w:rsidRPr="00A1154B" w:rsidRDefault="00A021F7" w:rsidP="00A021F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1154B">
        <w:rPr>
          <w:sz w:val="24"/>
          <w:szCs w:val="24"/>
        </w:rPr>
        <w:t>Select the text you want to copy</w:t>
      </w:r>
    </w:p>
    <w:p w14:paraId="065A6685" w14:textId="77777777" w:rsidR="00A021F7" w:rsidRPr="00A1154B" w:rsidRDefault="00A021F7" w:rsidP="00A021F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1154B">
        <w:rPr>
          <w:sz w:val="24"/>
          <w:szCs w:val="24"/>
        </w:rPr>
        <w:t xml:space="preserve">Click the </w:t>
      </w:r>
      <w:r w:rsidRPr="00A1154B">
        <w:rPr>
          <w:b/>
          <w:color w:val="1481AB" w:themeColor="accent1" w:themeShade="BF"/>
          <w:sz w:val="24"/>
          <w:szCs w:val="24"/>
        </w:rPr>
        <w:t>Copy button</w:t>
      </w:r>
      <w:r w:rsidRPr="00A1154B">
        <w:rPr>
          <w:sz w:val="24"/>
          <w:szCs w:val="24"/>
        </w:rPr>
        <w:t xml:space="preserve"> in the Clipboard group</w:t>
      </w:r>
    </w:p>
    <w:p w14:paraId="44FA43F6" w14:textId="551BAB98" w:rsidR="00A021F7" w:rsidRPr="00A1154B" w:rsidRDefault="00A021F7" w:rsidP="00A021F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1154B">
        <w:rPr>
          <w:sz w:val="24"/>
          <w:szCs w:val="24"/>
        </w:rPr>
        <w:t>Click the location where you want to copy the test</w:t>
      </w:r>
    </w:p>
    <w:p w14:paraId="39549755" w14:textId="19EA17F7" w:rsidR="00A021F7" w:rsidRPr="00A1154B" w:rsidRDefault="00A021F7" w:rsidP="00A021F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1154B">
        <w:rPr>
          <w:sz w:val="24"/>
          <w:szCs w:val="24"/>
        </w:rPr>
        <w:t xml:space="preserve">Click the </w:t>
      </w:r>
      <w:r w:rsidRPr="00A1154B">
        <w:rPr>
          <w:b/>
          <w:color w:val="1481AB" w:themeColor="accent1" w:themeShade="BF"/>
          <w:sz w:val="24"/>
          <w:szCs w:val="24"/>
        </w:rPr>
        <w:t>Paste button</w:t>
      </w:r>
      <w:r w:rsidRPr="00A1154B">
        <w:rPr>
          <w:sz w:val="24"/>
          <w:szCs w:val="24"/>
        </w:rPr>
        <w:t xml:space="preserve"> in the Clipboard group</w:t>
      </w:r>
    </w:p>
    <w:p w14:paraId="1360D0DB" w14:textId="77777777" w:rsidR="00D61E33" w:rsidRDefault="00D61E33" w:rsidP="00D61E33">
      <w:pPr>
        <w:pStyle w:val="Title"/>
        <w:rPr>
          <w:lang w:val="fr"/>
        </w:rPr>
      </w:pPr>
    </w:p>
    <w:p w14:paraId="202D464F" w14:textId="77777777" w:rsidR="00D61E33" w:rsidRDefault="00D61E33" w:rsidP="00D61E33">
      <w:pPr>
        <w:pStyle w:val="Title"/>
        <w:rPr>
          <w:lang w:val="fr"/>
        </w:rPr>
      </w:pPr>
    </w:p>
    <w:p w14:paraId="262AFB6E" w14:textId="04392AD8" w:rsidR="00D61E33" w:rsidRPr="005B2ADF" w:rsidRDefault="00D61E33" w:rsidP="00D61E33">
      <w:pPr>
        <w:pStyle w:val="Title"/>
        <w:rPr>
          <w:caps w:val="0"/>
          <w:color w:val="FFC000"/>
          <w:spacing w:val="0"/>
          <w:sz w:val="72"/>
          <w:szCs w:val="72"/>
          <w:u w:val="dott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ADF">
        <w:rPr>
          <w:caps w:val="0"/>
          <w:color w:val="FFC000"/>
          <w:spacing w:val="0"/>
          <w:sz w:val="72"/>
          <w:szCs w:val="72"/>
          <w:u w:val="dotted"/>
          <w:lang w:val="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Zone de Chandgadhiya</w:t>
      </w:r>
    </w:p>
    <w:p w14:paraId="59FC84CC" w14:textId="77777777" w:rsidR="00D61E33" w:rsidRPr="005B2ADF" w:rsidRDefault="00D61E33" w:rsidP="00D61E33">
      <w:pPr>
        <w:pStyle w:val="Heading1"/>
        <w:rPr>
          <w:sz w:val="40"/>
          <w:szCs w:val="40"/>
        </w:rPr>
      </w:pPr>
      <w:r w:rsidRPr="005B2ADF">
        <w:rPr>
          <w:sz w:val="40"/>
          <w:szCs w:val="40"/>
          <w:lang w:val="fr"/>
        </w:rPr>
        <w:t>Comment copier le texte dans Word.</w:t>
      </w:r>
    </w:p>
    <w:p w14:paraId="477F7E25" w14:textId="77777777" w:rsidR="00D61E33" w:rsidRDefault="00D61E33" w:rsidP="00D61E33"/>
    <w:p w14:paraId="01172AD6" w14:textId="49D373ED" w:rsidR="00D61E33" w:rsidRPr="00A1154B" w:rsidRDefault="00D61E33" w:rsidP="00A1154B">
      <w:pPr>
        <w:pStyle w:val="Subtitle"/>
        <w:rPr>
          <w:sz w:val="24"/>
          <w:szCs w:val="24"/>
        </w:rPr>
      </w:pPr>
      <w:r w:rsidRPr="00A1154B">
        <w:rPr>
          <w:sz w:val="24"/>
          <w:szCs w:val="24"/>
          <w:lang w:val="fr"/>
        </w:rPr>
        <w:t>Voici comment copier du texte dans Word à l'aide du presse-</w:t>
      </w:r>
      <w:r w:rsidR="00A1154B" w:rsidRPr="00A1154B">
        <w:rPr>
          <w:sz w:val="24"/>
          <w:szCs w:val="24"/>
          <w:lang w:val="fr"/>
        </w:rPr>
        <w:t>papiers :</w:t>
      </w:r>
    </w:p>
    <w:p w14:paraId="70D2FB9A" w14:textId="43275DD9" w:rsidR="00D61E33" w:rsidRPr="00A1154B" w:rsidRDefault="00D61E33" w:rsidP="00D61E3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1154B">
        <w:rPr>
          <w:sz w:val="24"/>
          <w:szCs w:val="24"/>
          <w:lang w:val="fr"/>
        </w:rPr>
        <w:t xml:space="preserve">Sélectionnez le texte que vous souhaitez </w:t>
      </w:r>
      <w:r w:rsidR="00A1154B" w:rsidRPr="00A1154B">
        <w:rPr>
          <w:sz w:val="24"/>
          <w:szCs w:val="24"/>
          <w:lang w:val="fr"/>
        </w:rPr>
        <w:t>Copy</w:t>
      </w:r>
    </w:p>
    <w:p w14:paraId="690B350F" w14:textId="77777777" w:rsidR="00D61E33" w:rsidRPr="00A1154B" w:rsidRDefault="00D61E33" w:rsidP="00D61E3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1154B">
        <w:rPr>
          <w:sz w:val="24"/>
          <w:szCs w:val="24"/>
          <w:lang w:val="fr"/>
        </w:rPr>
        <w:t xml:space="preserve">Cliquez sur le bouton </w:t>
      </w:r>
      <w:r w:rsidRPr="00A1154B">
        <w:rPr>
          <w:b/>
          <w:color w:val="1481AB" w:themeColor="accent1" w:themeShade="BF"/>
          <w:sz w:val="24"/>
          <w:szCs w:val="24"/>
          <w:lang w:val="fr"/>
        </w:rPr>
        <w:t>Bouton Copier</w:t>
      </w:r>
      <w:r w:rsidRPr="00A1154B">
        <w:rPr>
          <w:sz w:val="24"/>
          <w:szCs w:val="24"/>
          <w:lang w:val="fr"/>
        </w:rPr>
        <w:t xml:space="preserve"> dans le groupe presse-papiers</w:t>
      </w:r>
    </w:p>
    <w:p w14:paraId="6DFF7E67" w14:textId="77777777" w:rsidR="00D61E33" w:rsidRPr="00A1154B" w:rsidRDefault="00D61E33" w:rsidP="00D61E3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1154B">
        <w:rPr>
          <w:sz w:val="24"/>
          <w:szCs w:val="24"/>
          <w:lang w:val="fr"/>
        </w:rPr>
        <w:t>Cliquez sur l'emplacement où vous souhaitez copier le test</w:t>
      </w:r>
    </w:p>
    <w:p w14:paraId="7DA11C37" w14:textId="77777777" w:rsidR="00D61E33" w:rsidRPr="00A1154B" w:rsidRDefault="00D61E33" w:rsidP="00D61E3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1154B">
        <w:rPr>
          <w:sz w:val="24"/>
          <w:szCs w:val="24"/>
          <w:lang w:val="fr"/>
        </w:rPr>
        <w:t xml:space="preserve">Cliquez sur le bouton </w:t>
      </w:r>
      <w:r w:rsidRPr="00A1154B">
        <w:rPr>
          <w:b/>
          <w:color w:val="1481AB" w:themeColor="accent1" w:themeShade="BF"/>
          <w:sz w:val="24"/>
          <w:szCs w:val="24"/>
          <w:lang w:val="fr"/>
        </w:rPr>
        <w:t>Bouton Coller</w:t>
      </w:r>
      <w:r w:rsidRPr="00A1154B">
        <w:rPr>
          <w:color w:val="1481AB" w:themeColor="accent1" w:themeShade="BF"/>
          <w:sz w:val="24"/>
          <w:szCs w:val="24"/>
          <w:lang w:val="fr"/>
        </w:rPr>
        <w:t xml:space="preserve"> </w:t>
      </w:r>
      <w:r w:rsidRPr="00A1154B">
        <w:rPr>
          <w:sz w:val="24"/>
          <w:szCs w:val="24"/>
          <w:lang w:val="fr"/>
        </w:rPr>
        <w:t>dans le groupe presse-papiers</w:t>
      </w:r>
    </w:p>
    <w:p w14:paraId="44A62457" w14:textId="77777777" w:rsidR="00D61E33" w:rsidRDefault="00D61E33" w:rsidP="00D61E33">
      <w:pPr>
        <w:pStyle w:val="ListParagraph"/>
      </w:pPr>
      <w:bookmarkStart w:id="0" w:name="_GoBack"/>
      <w:bookmarkEnd w:id="0"/>
    </w:p>
    <w:sectPr w:rsidR="00D61E33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11C82" w14:textId="77777777" w:rsidR="00D971FC" w:rsidRDefault="00D971FC">
      <w:pPr>
        <w:spacing w:after="0" w:line="240" w:lineRule="auto"/>
      </w:pPr>
      <w:r>
        <w:separator/>
      </w:r>
    </w:p>
  </w:endnote>
  <w:endnote w:type="continuationSeparator" w:id="0">
    <w:p w14:paraId="4C6AE3B7" w14:textId="77777777" w:rsidR="00D971FC" w:rsidRDefault="00D9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191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4995D7" w14:textId="77777777" w:rsidR="00DF6445" w:rsidRDefault="005C20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6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C8A59" w14:textId="77777777" w:rsidR="00D971FC" w:rsidRDefault="00D971FC">
      <w:pPr>
        <w:spacing w:after="0" w:line="240" w:lineRule="auto"/>
      </w:pPr>
      <w:r>
        <w:separator/>
      </w:r>
    </w:p>
  </w:footnote>
  <w:footnote w:type="continuationSeparator" w:id="0">
    <w:p w14:paraId="58514435" w14:textId="77777777" w:rsidR="00D971FC" w:rsidRDefault="00D97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443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462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849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A24C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AB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B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2A7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A80AB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0AD3359"/>
    <w:multiLevelType w:val="hybridMultilevel"/>
    <w:tmpl w:val="5B624C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31A45"/>
    <w:multiLevelType w:val="multilevel"/>
    <w:tmpl w:val="8976F3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B4B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ED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F7"/>
    <w:rsid w:val="001256B6"/>
    <w:rsid w:val="00173719"/>
    <w:rsid w:val="005B2ADF"/>
    <w:rsid w:val="005C202E"/>
    <w:rsid w:val="00A021F7"/>
    <w:rsid w:val="00A1154B"/>
    <w:rsid w:val="00B06BA6"/>
    <w:rsid w:val="00CF4269"/>
    <w:rsid w:val="00D61E33"/>
    <w:rsid w:val="00D971FC"/>
    <w:rsid w:val="00D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DDC1"/>
  <w15:chartTrackingRefBased/>
  <w15:docId w15:val="{AB280B2E-2B95-46B1-A14E-CF3CED0A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54B"/>
  </w:style>
  <w:style w:type="paragraph" w:styleId="Heading1">
    <w:name w:val="heading 1"/>
    <w:basedOn w:val="Normal"/>
    <w:next w:val="Normal"/>
    <w:link w:val="Heading1Char"/>
    <w:uiPriority w:val="9"/>
    <w:qFormat/>
    <w:rsid w:val="00A1154B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54B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4B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4B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4B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4B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4B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54B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54B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54B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54B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54B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4B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4B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4B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4B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4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4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54B"/>
    <w:rPr>
      <w:b/>
      <w:bCs/>
      <w:color w:val="1481AB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54B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sid w:val="00B06BA6"/>
    <w:rPr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B06BA6"/>
    <w:pPr>
      <w:pBdr>
        <w:top w:val="single" w:sz="2" w:space="10" w:color="1CADE4" w:themeColor="accent1" w:shadow="1" w:frame="1"/>
        <w:left w:val="single" w:sz="2" w:space="10" w:color="1CADE4" w:themeColor="accent1" w:shadow="1" w:frame="1"/>
        <w:bottom w:val="single" w:sz="2" w:space="10" w:color="1CADE4" w:themeColor="accent1" w:shadow="1" w:frame="1"/>
        <w:right w:val="single" w:sz="2" w:space="10" w:color="1CADE4" w:themeColor="accent1" w:shadow="1" w:frame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B06BA6"/>
    <w:rPr>
      <w:color w:val="0D5672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06BA6"/>
    <w:rPr>
      <w:color w:val="0D5672" w:themeColor="accent1" w:themeShade="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A6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06BA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06BA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BA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06BA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6BA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A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BA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BA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6BA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6BA6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6BA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06BA6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BA6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BA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A6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BA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06B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06BA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06BA6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A021F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5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154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154B"/>
    <w:rPr>
      <w:b/>
      <w:bCs/>
    </w:rPr>
  </w:style>
  <w:style w:type="character" w:styleId="Emphasis">
    <w:name w:val="Emphasis"/>
    <w:uiPriority w:val="20"/>
    <w:qFormat/>
    <w:rsid w:val="00A1154B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115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54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54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54B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54B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A1154B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1154B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1154B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1154B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1154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h\AppData\Roaming\Microsoft\Templates\Facet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04ADDD-C980-4729-927C-FB63F4791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29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parth patel</dc:creator>
  <cp:keywords/>
  <cp:lastModifiedBy>Parth Chandgadhiya</cp:lastModifiedBy>
  <cp:revision>2</cp:revision>
  <dcterms:created xsi:type="dcterms:W3CDTF">2018-02-23T17:10:00Z</dcterms:created>
  <dcterms:modified xsi:type="dcterms:W3CDTF">2018-03-30T23:12:00Z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